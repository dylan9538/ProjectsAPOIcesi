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E94" w:rsidRPr="00CB6304" w:rsidRDefault="00BC5B71" w:rsidP="00B33E94">
      <w:pPr>
        <w:pStyle w:val="EstiloTituloPrinciplaIzquierdaSuperiorSencilloAutomtico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831215" cy="623570"/>
            <wp:effectExtent l="19050" t="0" r="6985" b="0"/>
            <wp:wrapSquare wrapText="bothSides"/>
            <wp:docPr id="4" name="Imagen 4" descr="iconoCUP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CUPI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4">
        <w:rPr>
          <w:sz w:val="32"/>
          <w:szCs w:val="32"/>
        </w:rPr>
        <w:t xml:space="preserve"> </w:t>
      </w:r>
      <w:r w:rsidR="00B33E94">
        <w:rPr>
          <w:sz w:val="40"/>
          <w:szCs w:val="40"/>
        </w:rPr>
        <w:t>Requerimientos Funcionales</w:t>
      </w:r>
    </w:p>
    <w:p w:rsidR="007C331B" w:rsidRDefault="007C331B" w:rsidP="00D10F87">
      <w:pPr>
        <w:pStyle w:val="TituloPrincipla"/>
        <w:jc w:val="left"/>
        <w:rPr>
          <w:sz w:val="32"/>
          <w:szCs w:val="32"/>
        </w:rPr>
      </w:pPr>
    </w:p>
    <w:p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562AC" w:rsidRPr="00CB6304" w:rsidTr="00DF5EE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DF5EE2" w:rsidRDefault="00A025E0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562AC" w:rsidRPr="00C54152" w:rsidRDefault="004A2ED5" w:rsidP="00D278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Pre-</w:t>
            </w:r>
            <w:r w:rsidR="00C54152" w:rsidRPr="00C54152">
              <w:rPr>
                <w:sz w:val="22"/>
                <w:szCs w:val="22"/>
              </w:rPr>
              <w:t xml:space="preserve">Registrar </w:t>
            </w:r>
            <w:r w:rsidR="00D2787F">
              <w:rPr>
                <w:sz w:val="22"/>
                <w:szCs w:val="22"/>
              </w:rPr>
              <w:t>Cliente</w:t>
            </w:r>
          </w:p>
        </w:tc>
      </w:tr>
      <w:tr w:rsidR="00A562AC" w:rsidRPr="00DF5EE2" w:rsidTr="00DF5EE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DF5EE2" w:rsidRDefault="00A025E0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562AC" w:rsidRPr="00DF5EE2" w:rsidRDefault="00D2787F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 registra un nuevo cliente</w:t>
            </w:r>
          </w:p>
        </w:tc>
      </w:tr>
      <w:tr w:rsidR="00CB6304" w:rsidRPr="00DF5EE2" w:rsidTr="00DF5EE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B6304" w:rsidRPr="00DF5EE2" w:rsidRDefault="00A025E0" w:rsidP="00DF5EE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A5ADC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A5ADC" w:rsidRPr="00DF5EE2" w:rsidRDefault="00A63272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Nombre </w:t>
            </w:r>
          </w:p>
        </w:tc>
      </w:tr>
      <w:tr w:rsidR="00C54152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54152" w:rsidRPr="00DF5EE2" w:rsidRDefault="00A63272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Apellido</w:t>
            </w:r>
          </w:p>
        </w:tc>
      </w:tr>
      <w:tr w:rsidR="00C54152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54152" w:rsidRPr="00DF5EE2" w:rsidRDefault="00A63272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Numero identificación</w:t>
            </w:r>
          </w:p>
        </w:tc>
      </w:tr>
      <w:tr w:rsidR="00C54152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54152" w:rsidRPr="00DF5EE2" w:rsidRDefault="00A63272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Dirección</w:t>
            </w:r>
          </w:p>
        </w:tc>
      </w:tr>
      <w:tr w:rsidR="00C54152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C54152" w:rsidRPr="00DF5EE2" w:rsidRDefault="00A63272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Teléfono</w:t>
            </w:r>
          </w:p>
        </w:tc>
      </w:tr>
      <w:tr w:rsidR="00A63272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63272" w:rsidRDefault="00A63272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Ciudad</w:t>
            </w:r>
          </w:p>
        </w:tc>
      </w:tr>
      <w:tr w:rsidR="00A63272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63272" w:rsidRDefault="00A63272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País</w:t>
            </w:r>
          </w:p>
        </w:tc>
      </w:tr>
      <w:tr w:rsidR="00A63272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63272" w:rsidRDefault="00A63272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Celular</w:t>
            </w:r>
          </w:p>
        </w:tc>
      </w:tr>
      <w:tr w:rsidR="00A63272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63272" w:rsidRDefault="00A63272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Correo</w:t>
            </w:r>
          </w:p>
        </w:tc>
      </w:tr>
      <w:tr w:rsidR="00A562AC" w:rsidRPr="00DF5EE2" w:rsidTr="00DF5EE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562AC" w:rsidRPr="00DF5EE2" w:rsidRDefault="007900EE" w:rsidP="00DF5EE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4A5ADC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A5ADC" w:rsidRPr="00DF5EE2" w:rsidRDefault="00B53121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ha registrado exitosamente el cliente</w:t>
            </w:r>
          </w:p>
        </w:tc>
      </w:tr>
    </w:tbl>
    <w:p w:rsidR="00C306EE" w:rsidRDefault="00C306EE" w:rsidP="00D10F87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F5014" w:rsidRPr="00CB6304" w:rsidTr="00DF5EE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F5014" w:rsidRPr="00DF5EE2" w:rsidRDefault="006F5014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6F5014" w:rsidRPr="009D2A03" w:rsidRDefault="009D2A03" w:rsidP="00D2787F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9D2A03">
              <w:rPr>
                <w:sz w:val="22"/>
                <w:szCs w:val="22"/>
              </w:rPr>
              <w:t xml:space="preserve">Registrar </w:t>
            </w:r>
            <w:r w:rsidR="00D2787F">
              <w:rPr>
                <w:sz w:val="22"/>
                <w:szCs w:val="22"/>
              </w:rPr>
              <w:t>Empleado</w:t>
            </w:r>
          </w:p>
        </w:tc>
      </w:tr>
      <w:tr w:rsidR="006F5014" w:rsidRPr="00DF5EE2" w:rsidTr="00DF5EE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F5014" w:rsidRPr="00DF5EE2" w:rsidRDefault="006F5014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F5014" w:rsidRPr="00DF5EE2" w:rsidRDefault="00D2787F" w:rsidP="00D2787F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Me registra un nuevo empleado</w:t>
            </w:r>
          </w:p>
        </w:tc>
      </w:tr>
      <w:tr w:rsidR="006F5014" w:rsidRPr="00DF5EE2" w:rsidTr="00DF5EE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F5014" w:rsidRPr="00DF5EE2" w:rsidRDefault="006F5014" w:rsidP="00DF5EE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F5014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F5014" w:rsidRPr="00DF5EE2" w:rsidRDefault="00B53121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</w:t>
            </w:r>
          </w:p>
        </w:tc>
      </w:tr>
      <w:tr w:rsidR="009D2A03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D2A03" w:rsidRPr="00DF5EE2" w:rsidRDefault="009D2A03" w:rsidP="00B531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Apellido </w:t>
            </w:r>
          </w:p>
        </w:tc>
      </w:tr>
      <w:tr w:rsidR="009D2A03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D2A03" w:rsidRPr="00DF5EE2" w:rsidRDefault="00B53121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Numero identificación</w:t>
            </w:r>
          </w:p>
        </w:tc>
      </w:tr>
      <w:tr w:rsidR="009D2A03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D2A03" w:rsidRPr="00DF5EE2" w:rsidRDefault="00B53121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Dirección</w:t>
            </w:r>
          </w:p>
        </w:tc>
      </w:tr>
      <w:tr w:rsidR="009D2A03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D2A03" w:rsidRPr="00DF5EE2" w:rsidRDefault="00B53121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Teléfono y Celular</w:t>
            </w:r>
          </w:p>
        </w:tc>
      </w:tr>
      <w:tr w:rsidR="009D2A03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D2A03" w:rsidRPr="00DF5EE2" w:rsidRDefault="00B53121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Ciudad y País</w:t>
            </w:r>
          </w:p>
        </w:tc>
      </w:tr>
      <w:tr w:rsidR="009D2A03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D2A03" w:rsidRDefault="00B53121" w:rsidP="009D2A0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Correo</w:t>
            </w:r>
          </w:p>
        </w:tc>
      </w:tr>
      <w:tr w:rsidR="00B53121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53121" w:rsidRDefault="00B53121" w:rsidP="009D2A0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Número de cuenta</w:t>
            </w:r>
          </w:p>
        </w:tc>
      </w:tr>
      <w:tr w:rsidR="00B53121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53121" w:rsidRDefault="00B53121" w:rsidP="009D2A0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 banco</w:t>
            </w:r>
          </w:p>
        </w:tc>
      </w:tr>
      <w:tr w:rsidR="00B53121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53121" w:rsidRDefault="00B53121" w:rsidP="009D2A0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Tipo de contrato</w:t>
            </w:r>
          </w:p>
        </w:tc>
      </w:tr>
      <w:tr w:rsidR="00B53121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53121" w:rsidRDefault="00B53121" w:rsidP="009D2A0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Cargo</w:t>
            </w:r>
          </w:p>
        </w:tc>
      </w:tr>
      <w:tr w:rsidR="00B53121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B53121" w:rsidRDefault="00B53121" w:rsidP="009D2A0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Fecha de contratación</w:t>
            </w:r>
          </w:p>
        </w:tc>
      </w:tr>
      <w:tr w:rsidR="006F5014" w:rsidRPr="00DF5EE2" w:rsidTr="00DF5EE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F5014" w:rsidRPr="00DF5EE2" w:rsidRDefault="006F5014" w:rsidP="00DF5EE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F5014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F5014" w:rsidRPr="00DF5EE2" w:rsidRDefault="009D2A03" w:rsidP="00B53121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ha </w:t>
            </w:r>
            <w:r w:rsidR="00B53121">
              <w:rPr>
                <w:b w:val="0"/>
                <w:sz w:val="18"/>
                <w:szCs w:val="18"/>
              </w:rPr>
              <w:t>registrado  el empleado exitosamente</w:t>
            </w:r>
          </w:p>
        </w:tc>
      </w:tr>
    </w:tbl>
    <w:p w:rsidR="009D2A03" w:rsidRDefault="009D2A03" w:rsidP="000E746D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D2A03" w:rsidRPr="00DF5EE2" w:rsidTr="00321BF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D2A03" w:rsidRPr="00DF5EE2" w:rsidRDefault="009D2A03" w:rsidP="00321BF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:rsidR="009D2A03" w:rsidRPr="00DF5EE2" w:rsidRDefault="00764CDD" w:rsidP="00321BF7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Realizar pedido carro tradicional</w:t>
            </w:r>
          </w:p>
        </w:tc>
      </w:tr>
      <w:tr w:rsidR="009D2A03" w:rsidRPr="00DF5EE2" w:rsidTr="00321BF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D2A03" w:rsidRPr="00DF5EE2" w:rsidRDefault="009D2A03" w:rsidP="00321BF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9D2A03" w:rsidRPr="00DF5EE2" w:rsidRDefault="00764CDD" w:rsidP="00321BF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  <w:lang w:val="es-CO"/>
              </w:rPr>
              <w:t>Me realiza un nuevo pedido de carro</w:t>
            </w:r>
            <w:r>
              <w:rPr>
                <w:b w:val="0"/>
                <w:sz w:val="18"/>
                <w:szCs w:val="18"/>
                <w:lang w:val="es-CO"/>
              </w:rPr>
              <w:t xml:space="preserve"> tradicional</w:t>
            </w:r>
          </w:p>
        </w:tc>
      </w:tr>
      <w:tr w:rsidR="009D2A03" w:rsidRPr="00DF5EE2" w:rsidTr="00321BF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D2A03" w:rsidRPr="00DF5EE2" w:rsidRDefault="009D2A03" w:rsidP="00321BF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D2A03" w:rsidRPr="00DF5EE2" w:rsidTr="00321BF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4CDD" w:rsidRDefault="00764CDD" w:rsidP="00764CD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eastAsia="es-CO"/>
              </w:rPr>
            </w:pPr>
            <w:r>
              <w:rPr>
                <w:rFonts w:ascii="Courier New" w:hAnsi="Courier New" w:cs="Courier New"/>
                <w:color w:val="000000"/>
                <w:lang w:eastAsia="es-CO"/>
              </w:rPr>
              <w:t>Tipo combustión</w:t>
            </w:r>
          </w:p>
          <w:p w:rsidR="00764CDD" w:rsidRDefault="00764CDD" w:rsidP="00764CD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eastAsia="es-CO"/>
              </w:rPr>
            </w:pPr>
            <w:r>
              <w:rPr>
                <w:rFonts w:ascii="Courier New" w:hAnsi="Courier New" w:cs="Courier New"/>
                <w:color w:val="000000"/>
                <w:lang w:eastAsia="es-CO"/>
              </w:rPr>
              <w:t>Tipo tracción</w:t>
            </w:r>
          </w:p>
          <w:p w:rsidR="00764CDD" w:rsidRDefault="00764CDD" w:rsidP="00764CD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eastAsia="es-CO"/>
              </w:rPr>
            </w:pPr>
            <w:r>
              <w:rPr>
                <w:rFonts w:ascii="Courier New" w:hAnsi="Courier New" w:cs="Courier New"/>
                <w:color w:val="000000"/>
                <w:lang w:eastAsia="es-CO"/>
              </w:rPr>
              <w:t>color</w:t>
            </w:r>
          </w:p>
          <w:p w:rsidR="00764CDD" w:rsidRDefault="00764CDD" w:rsidP="00764CD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eastAsia="es-CO"/>
              </w:rPr>
            </w:pPr>
            <w:r>
              <w:rPr>
                <w:rFonts w:ascii="Courier New" w:hAnsi="Courier New" w:cs="Courier New"/>
                <w:color w:val="000000"/>
                <w:lang w:eastAsia="es-CO"/>
              </w:rPr>
              <w:t>transmisió</w:t>
            </w:r>
            <w:r>
              <w:rPr>
                <w:rFonts w:ascii="Courier New" w:hAnsi="Courier New" w:cs="Courier New"/>
                <w:color w:val="000000"/>
                <w:lang w:eastAsia="es-CO"/>
              </w:rPr>
              <w:t>n</w:t>
            </w:r>
          </w:p>
          <w:p w:rsidR="00764CDD" w:rsidRPr="00764CDD" w:rsidRDefault="00764CDD" w:rsidP="00764CDD">
            <w:pPr>
              <w:pStyle w:val="TituloPrincipla"/>
              <w:spacing w:after="100"/>
              <w:jc w:val="left"/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</w:pPr>
            <w:r w:rsidRPr="00764CDD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  <w:t>tipo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  <w:t xml:space="preserve"> tapicerí</w:t>
            </w:r>
            <w:r w:rsidRPr="00764CDD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  <w:t>a</w:t>
            </w:r>
          </w:p>
          <w:p w:rsidR="00764CDD" w:rsidRPr="00764CDD" w:rsidRDefault="00764CDD" w:rsidP="00764CDD">
            <w:pPr>
              <w:pStyle w:val="TituloPrincipla"/>
              <w:spacing w:after="100"/>
              <w:jc w:val="left"/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</w:pPr>
            <w:r w:rsidRPr="00764CDD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  <w:t>aire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  <w:t xml:space="preserve"> a</w:t>
            </w:r>
            <w:r w:rsidRPr="00764CDD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  <w:t>condicionado</w:t>
            </w:r>
          </w:p>
          <w:p w:rsidR="009D2A03" w:rsidRPr="00764CDD" w:rsidRDefault="00764CDD" w:rsidP="00764CDD">
            <w:pPr>
              <w:pStyle w:val="TituloPrincipla"/>
              <w:spacing w:after="100"/>
              <w:jc w:val="left"/>
              <w:rPr>
                <w:rFonts w:ascii="Courier New" w:hAnsi="Courier New" w:cs="Courier New"/>
                <w:color w:val="000000"/>
                <w:lang w:eastAsia="es-CO"/>
              </w:rPr>
            </w:pPr>
            <w:r w:rsidRPr="00764CDD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  <w:t>cilindraje</w:t>
            </w:r>
          </w:p>
        </w:tc>
      </w:tr>
      <w:tr w:rsidR="009D2A03" w:rsidRPr="00DF5EE2" w:rsidTr="00321BF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D2A03" w:rsidRPr="00DF5EE2" w:rsidRDefault="009D2A03" w:rsidP="00321BF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D2A03" w:rsidRPr="00DF5EE2" w:rsidTr="00321BF7">
        <w:trPr>
          <w:trHeight w:val="7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D2A03" w:rsidRPr="00DF5EE2" w:rsidRDefault="004B424F" w:rsidP="00764CD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 w:rsidR="00764CDD">
              <w:rPr>
                <w:b w:val="0"/>
                <w:sz w:val="18"/>
                <w:szCs w:val="18"/>
              </w:rPr>
              <w:t>realiza el pedido del carro tradicional</w:t>
            </w:r>
          </w:p>
        </w:tc>
      </w:tr>
    </w:tbl>
    <w:p w:rsidR="009D2A03" w:rsidRDefault="009D2A03" w:rsidP="000E746D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64CDD" w:rsidRPr="00DF5EE2" w:rsidTr="0033558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64CDD" w:rsidRPr="00DF5EE2" w:rsidRDefault="00764CDD" w:rsidP="0033558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764CDD" w:rsidRPr="00DF5EE2" w:rsidRDefault="00764CDD" w:rsidP="00335580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Realizar pedido carro lujo</w:t>
            </w:r>
          </w:p>
        </w:tc>
      </w:tr>
      <w:tr w:rsidR="00764CDD" w:rsidRPr="00DF5EE2" w:rsidTr="0033558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64CDD" w:rsidRPr="00DF5EE2" w:rsidRDefault="00764CDD" w:rsidP="0033558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64CDD" w:rsidRPr="00DF5EE2" w:rsidRDefault="00764CDD" w:rsidP="00764CD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  <w:lang w:val="es-CO"/>
              </w:rPr>
              <w:t xml:space="preserve">Me </w:t>
            </w:r>
            <w:r>
              <w:rPr>
                <w:b w:val="0"/>
                <w:sz w:val="18"/>
                <w:szCs w:val="18"/>
                <w:lang w:val="es-CO"/>
              </w:rPr>
              <w:t>realiza</w:t>
            </w:r>
            <w:r>
              <w:rPr>
                <w:b w:val="0"/>
                <w:sz w:val="18"/>
                <w:szCs w:val="18"/>
                <w:lang w:val="es-CO"/>
              </w:rPr>
              <w:t xml:space="preserve"> un nuevo pedido</w:t>
            </w:r>
            <w:r>
              <w:rPr>
                <w:b w:val="0"/>
                <w:sz w:val="18"/>
                <w:szCs w:val="18"/>
                <w:lang w:val="es-CO"/>
              </w:rPr>
              <w:t xml:space="preserve"> de carro de lujo</w:t>
            </w:r>
          </w:p>
        </w:tc>
      </w:tr>
      <w:tr w:rsidR="00764CDD" w:rsidRPr="00DF5EE2" w:rsidTr="0033558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64CDD" w:rsidRPr="00DF5EE2" w:rsidRDefault="00764CDD" w:rsidP="0033558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64CDD" w:rsidRPr="00DF5EE2" w:rsidTr="0033558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4CDD" w:rsidRDefault="00764CDD" w:rsidP="00764CD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eastAsia="es-CO"/>
              </w:rPr>
            </w:pPr>
            <w:r>
              <w:rPr>
                <w:rFonts w:ascii="Courier New" w:hAnsi="Courier New" w:cs="Courier New"/>
                <w:color w:val="000000"/>
                <w:lang w:eastAsia="es-CO"/>
              </w:rPr>
              <w:t>Tipo combustión</w:t>
            </w:r>
          </w:p>
          <w:p w:rsidR="00764CDD" w:rsidRDefault="00764CDD" w:rsidP="00764CD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eastAsia="es-CO"/>
              </w:rPr>
            </w:pPr>
            <w:r>
              <w:rPr>
                <w:rFonts w:ascii="Courier New" w:hAnsi="Courier New" w:cs="Courier New"/>
                <w:color w:val="000000"/>
                <w:lang w:eastAsia="es-CO"/>
              </w:rPr>
              <w:t>Tipo tracción</w:t>
            </w:r>
          </w:p>
          <w:p w:rsidR="00764CDD" w:rsidRDefault="00764CDD" w:rsidP="00764CD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eastAsia="es-CO"/>
              </w:rPr>
            </w:pPr>
            <w:r>
              <w:rPr>
                <w:rFonts w:ascii="Courier New" w:hAnsi="Courier New" w:cs="Courier New"/>
                <w:color w:val="000000"/>
                <w:lang w:eastAsia="es-CO"/>
              </w:rPr>
              <w:t>color</w:t>
            </w:r>
          </w:p>
          <w:p w:rsidR="00764CDD" w:rsidRDefault="00764CDD" w:rsidP="00764CDD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  <w:color w:val="000000"/>
                <w:lang w:eastAsia="es-CO"/>
              </w:rPr>
            </w:pPr>
            <w:r>
              <w:rPr>
                <w:rFonts w:ascii="Courier New" w:hAnsi="Courier New" w:cs="Courier New"/>
                <w:color w:val="000000"/>
                <w:lang w:eastAsia="es-CO"/>
              </w:rPr>
              <w:t>transmisión</w:t>
            </w:r>
          </w:p>
          <w:p w:rsidR="00764CDD" w:rsidRPr="00764CDD" w:rsidRDefault="00764CDD" w:rsidP="00764CDD">
            <w:pPr>
              <w:pStyle w:val="TituloPrincipla"/>
              <w:spacing w:after="100"/>
              <w:jc w:val="left"/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</w:pPr>
            <w:r w:rsidRPr="00764CDD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  <w:t>tipo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  <w:t xml:space="preserve"> tapicerí</w:t>
            </w:r>
            <w:r w:rsidRPr="00764CDD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  <w:t>a</w:t>
            </w:r>
          </w:p>
          <w:p w:rsidR="00764CDD" w:rsidRPr="00764CDD" w:rsidRDefault="00764CDD" w:rsidP="00764CDD">
            <w:pPr>
              <w:pStyle w:val="TituloPrincipla"/>
              <w:spacing w:after="100"/>
              <w:jc w:val="left"/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</w:pPr>
            <w:r w:rsidRPr="00764CDD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  <w:t>aire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  <w:t xml:space="preserve"> a</w:t>
            </w:r>
            <w:r w:rsidRPr="00764CDD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  <w:t>condicionado</w:t>
            </w:r>
          </w:p>
          <w:p w:rsidR="00764CDD" w:rsidRPr="00DF5EE2" w:rsidRDefault="00764CDD" w:rsidP="00764CD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 w:rsidRPr="00764CDD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lang w:eastAsia="es-CO"/>
              </w:rPr>
              <w:t>cilindraje</w:t>
            </w:r>
          </w:p>
        </w:tc>
      </w:tr>
      <w:tr w:rsidR="00764CDD" w:rsidRPr="00DF5EE2" w:rsidTr="0033558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64CDD" w:rsidRPr="00DF5EE2" w:rsidRDefault="00764CDD" w:rsidP="0033558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64CDD" w:rsidRPr="00DF5EE2" w:rsidTr="00335580">
        <w:trPr>
          <w:trHeight w:val="7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4CDD" w:rsidRPr="00DF5EE2" w:rsidRDefault="00764CDD" w:rsidP="00764CD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</w:t>
            </w:r>
            <w:r>
              <w:rPr>
                <w:b w:val="0"/>
                <w:sz w:val="18"/>
                <w:szCs w:val="18"/>
              </w:rPr>
              <w:t>realiza el pedido de carro lujo</w:t>
            </w:r>
          </w:p>
        </w:tc>
      </w:tr>
    </w:tbl>
    <w:p w:rsidR="00764CDD" w:rsidRDefault="00764CDD" w:rsidP="000E746D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764CDD" w:rsidRPr="00DF5EE2" w:rsidTr="0033558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64CDD" w:rsidRPr="00DF5EE2" w:rsidRDefault="00764CDD" w:rsidP="0033558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764CDD" w:rsidRPr="00DF5EE2" w:rsidRDefault="00764CDD" w:rsidP="00335580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Generar pedido</w:t>
            </w:r>
          </w:p>
        </w:tc>
      </w:tr>
      <w:tr w:rsidR="00764CDD" w:rsidRPr="00DF5EE2" w:rsidTr="00335580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764CDD" w:rsidRPr="00DF5EE2" w:rsidRDefault="00764CDD" w:rsidP="00335580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764CDD" w:rsidRPr="00DF5EE2" w:rsidRDefault="00764CDD" w:rsidP="0033558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  <w:lang w:val="es-CO"/>
              </w:rPr>
              <w:t>Me genera un nuevo pedido</w:t>
            </w:r>
          </w:p>
        </w:tc>
      </w:tr>
      <w:tr w:rsidR="00764CDD" w:rsidRPr="00DF5EE2" w:rsidTr="0033558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64CDD" w:rsidRPr="00DF5EE2" w:rsidRDefault="00764CDD" w:rsidP="0033558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764CDD" w:rsidRPr="00DF5EE2" w:rsidTr="00335580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4CDD" w:rsidRPr="00DF5EE2" w:rsidRDefault="00764CDD" w:rsidP="0033558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</w:t>
            </w:r>
          </w:p>
        </w:tc>
      </w:tr>
      <w:tr w:rsidR="00764CDD" w:rsidRPr="00DF5EE2" w:rsidTr="00335580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764CDD" w:rsidRPr="00DF5EE2" w:rsidRDefault="00764CDD" w:rsidP="00335580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764CDD" w:rsidRPr="00DF5EE2" w:rsidTr="00335580">
        <w:trPr>
          <w:trHeight w:val="7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764CDD" w:rsidRPr="00DF5EE2" w:rsidRDefault="00764CDD" w:rsidP="00335580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ha generado el pedido</w:t>
            </w:r>
          </w:p>
        </w:tc>
      </w:tr>
    </w:tbl>
    <w:p w:rsidR="00764CDD" w:rsidRDefault="00764CDD" w:rsidP="000E746D">
      <w:pPr>
        <w:pStyle w:val="TituloPrincipla"/>
        <w:jc w:val="left"/>
        <w:rPr>
          <w:sz w:val="32"/>
          <w:szCs w:val="32"/>
        </w:rPr>
      </w:pPr>
    </w:p>
    <w:p w:rsidR="00764CDD" w:rsidRDefault="00764CDD" w:rsidP="000E746D">
      <w:pPr>
        <w:pStyle w:val="TituloPrincipla"/>
        <w:jc w:val="left"/>
        <w:rPr>
          <w:sz w:val="32"/>
          <w:szCs w:val="32"/>
        </w:rPr>
      </w:pPr>
    </w:p>
    <w:p w:rsidR="007C24F2" w:rsidRDefault="007C24F2" w:rsidP="000E746D">
      <w:pPr>
        <w:pStyle w:val="TituloPrincipla"/>
        <w:jc w:val="left"/>
        <w:rPr>
          <w:sz w:val="32"/>
          <w:szCs w:val="32"/>
        </w:rPr>
      </w:pPr>
    </w:p>
    <w:p w:rsidR="007C24F2" w:rsidRDefault="007C24F2" w:rsidP="000E746D">
      <w:pPr>
        <w:pStyle w:val="TituloPrincipla"/>
        <w:jc w:val="left"/>
        <w:rPr>
          <w:sz w:val="32"/>
          <w:szCs w:val="32"/>
        </w:rPr>
      </w:pPr>
    </w:p>
    <w:p w:rsidR="007C24F2" w:rsidRDefault="007C24F2" w:rsidP="000E746D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D2A03" w:rsidRPr="00DF5EE2" w:rsidTr="00321BF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D2A03" w:rsidRPr="00DF5EE2" w:rsidRDefault="009D2A03" w:rsidP="00321BF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8003" w:type="dxa"/>
          </w:tcPr>
          <w:p w:rsidR="009D2A03" w:rsidRPr="008D4BA8" w:rsidRDefault="0001086C" w:rsidP="008D4BA8">
            <w:pPr>
              <w:pStyle w:val="TituloPrincipla"/>
              <w:spacing w:after="100"/>
              <w:jc w:val="left"/>
              <w:rPr>
                <w:sz w:val="18"/>
                <w:szCs w:val="18"/>
                <w:u w:val="single"/>
              </w:rPr>
            </w:pPr>
            <w:r>
              <w:rPr>
                <w:b w:val="0"/>
                <w:sz w:val="18"/>
                <w:szCs w:val="18"/>
              </w:rPr>
              <w:t xml:space="preserve">Registrar accesorios </w:t>
            </w:r>
          </w:p>
        </w:tc>
      </w:tr>
      <w:tr w:rsidR="009D2A03" w:rsidRPr="00DF5EE2" w:rsidTr="00321BF7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D2A03" w:rsidRPr="00DF5EE2" w:rsidRDefault="009D2A03" w:rsidP="00321BF7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9D2A03" w:rsidRPr="008D4BA8" w:rsidRDefault="0001086C" w:rsidP="008D4BA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u w:val="single"/>
                <w:lang w:val="es-CO"/>
              </w:rPr>
            </w:pPr>
            <w:r>
              <w:rPr>
                <w:b w:val="0"/>
                <w:sz w:val="18"/>
                <w:szCs w:val="18"/>
                <w:lang w:val="es-CO"/>
              </w:rPr>
              <w:t xml:space="preserve">Me registra accesorios </w:t>
            </w:r>
          </w:p>
        </w:tc>
      </w:tr>
      <w:tr w:rsidR="009D2A03" w:rsidRPr="00DF5EE2" w:rsidTr="00321BF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D2A03" w:rsidRPr="00DF5EE2" w:rsidRDefault="009D2A03" w:rsidP="00321BF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01086C" w:rsidRPr="00DF5EE2" w:rsidTr="00321BF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1086C" w:rsidRPr="00DF5EE2" w:rsidRDefault="0001086C" w:rsidP="00321BF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Nombre</w:t>
            </w:r>
          </w:p>
        </w:tc>
      </w:tr>
      <w:tr w:rsidR="0001086C" w:rsidRPr="00DF5EE2" w:rsidTr="00321BF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1086C" w:rsidRPr="00DF5EE2" w:rsidRDefault="0001086C" w:rsidP="00321BF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Código</w:t>
            </w:r>
          </w:p>
        </w:tc>
      </w:tr>
      <w:tr w:rsidR="0001086C" w:rsidRPr="00DF5EE2" w:rsidTr="00321BF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1086C" w:rsidRPr="00DF5EE2" w:rsidRDefault="0001086C" w:rsidP="00321BF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Descripción</w:t>
            </w:r>
          </w:p>
        </w:tc>
      </w:tr>
      <w:tr w:rsidR="0001086C" w:rsidRPr="00DF5EE2" w:rsidTr="00321BF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1086C" w:rsidRPr="00DF5EE2" w:rsidRDefault="0001086C" w:rsidP="00321BF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Restricciones</w:t>
            </w:r>
          </w:p>
        </w:tc>
      </w:tr>
      <w:tr w:rsidR="0001086C" w:rsidRPr="00DF5EE2" w:rsidTr="00321BF7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01086C" w:rsidRPr="00DF5EE2" w:rsidRDefault="0001086C" w:rsidP="00321BF7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costo</w:t>
            </w:r>
          </w:p>
        </w:tc>
      </w:tr>
      <w:tr w:rsidR="009D2A03" w:rsidRPr="00DF5EE2" w:rsidTr="00321BF7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D2A03" w:rsidRPr="00DF5EE2" w:rsidRDefault="009D2A03" w:rsidP="00321BF7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D2A03" w:rsidRPr="00DF5EE2" w:rsidTr="00321BF7">
        <w:trPr>
          <w:trHeight w:val="7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D2A03" w:rsidRPr="00DF5EE2" w:rsidRDefault="009D2A03" w:rsidP="008D4BA8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ha </w:t>
            </w:r>
            <w:r w:rsidR="0001086C">
              <w:rPr>
                <w:b w:val="0"/>
                <w:sz w:val="18"/>
                <w:szCs w:val="18"/>
              </w:rPr>
              <w:t xml:space="preserve">registrado el accesorio </w:t>
            </w:r>
          </w:p>
        </w:tc>
      </w:tr>
    </w:tbl>
    <w:p w:rsidR="00BC5B71" w:rsidRDefault="00BC5B71" w:rsidP="000E746D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45C1D" w:rsidRPr="00DF5EE2" w:rsidTr="00680A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45C1D" w:rsidRPr="00DF5EE2" w:rsidRDefault="00945C1D" w:rsidP="00680AF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945C1D" w:rsidRPr="00DF5EE2" w:rsidRDefault="00764CDD" w:rsidP="00945C1D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Promover el carro</w:t>
            </w:r>
          </w:p>
        </w:tc>
      </w:tr>
      <w:tr w:rsidR="00945C1D" w:rsidRPr="00DF5EE2" w:rsidTr="00680AF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945C1D" w:rsidRPr="00DF5EE2" w:rsidRDefault="00945C1D" w:rsidP="00680AFD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945C1D" w:rsidRPr="00DF5EE2" w:rsidRDefault="00764CDD" w:rsidP="00945C1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  <w:lang w:val="es-CO"/>
              </w:rPr>
              <w:t xml:space="preserve">Promueve el carro de una estación a otra hasta que este </w:t>
            </w:r>
            <w:proofErr w:type="spellStart"/>
            <w:r>
              <w:rPr>
                <w:b w:val="0"/>
                <w:sz w:val="18"/>
                <w:szCs w:val="18"/>
                <w:lang w:val="es-CO"/>
              </w:rPr>
              <w:t>este</w:t>
            </w:r>
            <w:proofErr w:type="spellEnd"/>
            <w:r>
              <w:rPr>
                <w:b w:val="0"/>
                <w:sz w:val="18"/>
                <w:szCs w:val="18"/>
                <w:lang w:val="es-CO"/>
              </w:rPr>
              <w:t xml:space="preserve"> listo para la venta</w:t>
            </w:r>
          </w:p>
        </w:tc>
      </w:tr>
      <w:tr w:rsidR="00945C1D" w:rsidRPr="00DF5EE2" w:rsidTr="00680AF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45C1D" w:rsidRPr="00DF5EE2" w:rsidRDefault="00945C1D" w:rsidP="00680AF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945C1D" w:rsidRPr="00DF5EE2" w:rsidTr="00680AF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45C1D" w:rsidRPr="00DF5EE2" w:rsidRDefault="00945C1D" w:rsidP="00680AF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</w:t>
            </w:r>
          </w:p>
        </w:tc>
      </w:tr>
      <w:tr w:rsidR="00945C1D" w:rsidRPr="00DF5EE2" w:rsidTr="00680AF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945C1D" w:rsidRPr="00DF5EE2" w:rsidRDefault="00945C1D" w:rsidP="00680AFD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945C1D" w:rsidRPr="00DF5EE2" w:rsidTr="00680AFD">
        <w:trPr>
          <w:trHeight w:val="7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945C1D" w:rsidRPr="00DF5EE2" w:rsidRDefault="00764CDD" w:rsidP="00680AFD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promueve el carro</w:t>
            </w:r>
          </w:p>
        </w:tc>
      </w:tr>
    </w:tbl>
    <w:p w:rsidR="00945C1D" w:rsidRDefault="00945C1D" w:rsidP="000E746D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336EC" w:rsidRPr="00DF5EE2" w:rsidTr="0099310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36EC" w:rsidRPr="00DF5EE2" w:rsidRDefault="00A336EC" w:rsidP="0099310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336EC" w:rsidRPr="00DF5EE2" w:rsidRDefault="008B523E" w:rsidP="00A336EC">
            <w:pPr>
              <w:pStyle w:val="TituloPrincipla"/>
              <w:spacing w:after="100"/>
              <w:jc w:val="left"/>
              <w:rPr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Mostrar resultados</w:t>
            </w:r>
          </w:p>
        </w:tc>
      </w:tr>
      <w:tr w:rsidR="00A336EC" w:rsidRPr="00DF5EE2" w:rsidTr="00993103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336EC" w:rsidRPr="00DF5EE2" w:rsidRDefault="00A336EC" w:rsidP="00993103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336EC" w:rsidRPr="00DF5EE2" w:rsidRDefault="00A336EC" w:rsidP="008B52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  <w:lang w:val="es-CO"/>
              </w:rPr>
            </w:pPr>
            <w:r>
              <w:rPr>
                <w:b w:val="0"/>
                <w:sz w:val="18"/>
                <w:szCs w:val="18"/>
                <w:lang w:val="es-CO"/>
              </w:rPr>
              <w:t xml:space="preserve">Me muestra los </w:t>
            </w:r>
            <w:r w:rsidR="008B523E">
              <w:rPr>
                <w:b w:val="0"/>
                <w:sz w:val="18"/>
                <w:szCs w:val="18"/>
                <w:lang w:val="es-CO"/>
              </w:rPr>
              <w:t>resultados</w:t>
            </w:r>
          </w:p>
        </w:tc>
      </w:tr>
      <w:tr w:rsidR="00A336EC" w:rsidRPr="00DF5EE2" w:rsidTr="0099310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36EC" w:rsidRPr="00DF5EE2" w:rsidRDefault="00A336EC" w:rsidP="0099310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A336EC" w:rsidRPr="00DF5EE2" w:rsidTr="0099310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36EC" w:rsidRPr="00DF5EE2" w:rsidRDefault="00A336EC" w:rsidP="00993103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</w:t>
            </w:r>
          </w:p>
        </w:tc>
      </w:tr>
      <w:tr w:rsidR="00A336EC" w:rsidRPr="00DF5EE2" w:rsidTr="00993103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336EC" w:rsidRPr="00DF5EE2" w:rsidRDefault="00A336EC" w:rsidP="00993103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A336EC" w:rsidRPr="00DF5EE2" w:rsidTr="00993103">
        <w:trPr>
          <w:trHeight w:val="70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A336EC" w:rsidRPr="00DF5EE2" w:rsidRDefault="00A336EC" w:rsidP="008B523E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 xml:space="preserve">Se muestran los </w:t>
            </w:r>
            <w:r w:rsidR="008B523E">
              <w:rPr>
                <w:b w:val="0"/>
                <w:sz w:val="18"/>
                <w:szCs w:val="18"/>
              </w:rPr>
              <w:t>resultados</w:t>
            </w:r>
          </w:p>
        </w:tc>
      </w:tr>
    </w:tbl>
    <w:p w:rsidR="00A336EC" w:rsidRDefault="00A336EC" w:rsidP="000E746D">
      <w:pPr>
        <w:pStyle w:val="TituloPrincipla"/>
        <w:jc w:val="left"/>
        <w:rPr>
          <w:sz w:val="32"/>
          <w:szCs w:val="32"/>
        </w:rPr>
      </w:pPr>
    </w:p>
    <w:p w:rsidR="00A336EC" w:rsidRPr="00B523AA" w:rsidRDefault="00A336EC" w:rsidP="000E746D">
      <w:pPr>
        <w:pStyle w:val="TituloPrincipla"/>
        <w:jc w:val="left"/>
        <w:rPr>
          <w:sz w:val="32"/>
          <w:szCs w:val="32"/>
        </w:rPr>
      </w:pPr>
      <w:bookmarkStart w:id="0" w:name="_GoBack"/>
      <w:bookmarkEnd w:id="0"/>
    </w:p>
    <w:sectPr w:rsidR="00A336EC" w:rsidRPr="00B523AA" w:rsidSect="002E6F3F">
      <w:footerReference w:type="even" r:id="rId8"/>
      <w:footerReference w:type="default" r:id="rId9"/>
      <w:headerReference w:type="first" r:id="rId10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D02" w:rsidRDefault="00467D02">
      <w:r>
        <w:separator/>
      </w:r>
    </w:p>
  </w:endnote>
  <w:endnote w:type="continuationSeparator" w:id="0">
    <w:p w:rsidR="00467D02" w:rsidRDefault="00467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46D" w:rsidRPr="000E746D" w:rsidRDefault="000E746D">
    <w:pPr>
      <w:pStyle w:val="Piedepgina"/>
      <w:jc w:val="right"/>
    </w:pPr>
    <w:r w:rsidRPr="000E746D">
      <w:t xml:space="preserve">Página </w:t>
    </w:r>
    <w:r w:rsidRPr="000E746D">
      <w:rPr>
        <w:bCs/>
        <w:sz w:val="24"/>
        <w:szCs w:val="24"/>
      </w:rPr>
      <w:fldChar w:fldCharType="begin"/>
    </w:r>
    <w:r w:rsidRPr="000E746D">
      <w:rPr>
        <w:bCs/>
      </w:rPr>
      <w:instrText>PAGE</w:instrText>
    </w:r>
    <w:r w:rsidRPr="000E746D">
      <w:rPr>
        <w:bCs/>
        <w:sz w:val="24"/>
        <w:szCs w:val="24"/>
      </w:rPr>
      <w:fldChar w:fldCharType="separate"/>
    </w:r>
    <w:r w:rsidR="008B523E">
      <w:rPr>
        <w:bCs/>
        <w:noProof/>
      </w:rPr>
      <w:t>3</w:t>
    </w:r>
    <w:r w:rsidRPr="000E746D">
      <w:rPr>
        <w:bCs/>
        <w:sz w:val="24"/>
        <w:szCs w:val="24"/>
      </w:rPr>
      <w:fldChar w:fldCharType="end"/>
    </w:r>
    <w:r w:rsidRPr="000E746D">
      <w:t xml:space="preserve"> de </w:t>
    </w:r>
    <w:r w:rsidRPr="000E746D">
      <w:rPr>
        <w:bCs/>
        <w:sz w:val="24"/>
        <w:szCs w:val="24"/>
      </w:rPr>
      <w:fldChar w:fldCharType="begin"/>
    </w:r>
    <w:r w:rsidRPr="000E746D">
      <w:rPr>
        <w:bCs/>
      </w:rPr>
      <w:instrText>NUMPAGES</w:instrText>
    </w:r>
    <w:r w:rsidRPr="000E746D">
      <w:rPr>
        <w:bCs/>
        <w:sz w:val="24"/>
        <w:szCs w:val="24"/>
      </w:rPr>
      <w:fldChar w:fldCharType="separate"/>
    </w:r>
    <w:r w:rsidR="008B523E">
      <w:rPr>
        <w:bCs/>
        <w:noProof/>
      </w:rPr>
      <w:t>3</w:t>
    </w:r>
    <w:r w:rsidRPr="000E746D">
      <w:rPr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D02" w:rsidRDefault="00467D02">
      <w:r>
        <w:separator/>
      </w:r>
    </w:p>
  </w:footnote>
  <w:footnote w:type="continuationSeparator" w:id="0">
    <w:p w:rsidR="00467D02" w:rsidRDefault="00467D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3F" w:rsidRDefault="00306A3F" w:rsidP="008B3189">
    <w:pPr>
      <w:pStyle w:val="Encabezado"/>
      <w:spacing w:after="60"/>
      <w:rPr>
        <w:b/>
        <w:sz w:val="24"/>
        <w:szCs w:val="24"/>
      </w:rPr>
    </w:pPr>
  </w:p>
  <w:p w:rsidR="00306A3F" w:rsidRDefault="00306A3F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5EB1"/>
    <w:rsid w:val="000026D7"/>
    <w:rsid w:val="0001086C"/>
    <w:rsid w:val="0001216F"/>
    <w:rsid w:val="0002745F"/>
    <w:rsid w:val="00060661"/>
    <w:rsid w:val="00060683"/>
    <w:rsid w:val="00093055"/>
    <w:rsid w:val="000A102D"/>
    <w:rsid w:val="000B0A4F"/>
    <w:rsid w:val="000B5BEB"/>
    <w:rsid w:val="000E0DBC"/>
    <w:rsid w:val="000E5610"/>
    <w:rsid w:val="000E746D"/>
    <w:rsid w:val="00111198"/>
    <w:rsid w:val="0012641F"/>
    <w:rsid w:val="0013337D"/>
    <w:rsid w:val="0019234F"/>
    <w:rsid w:val="00196E9A"/>
    <w:rsid w:val="001A63E5"/>
    <w:rsid w:val="001D3C23"/>
    <w:rsid w:val="001F1862"/>
    <w:rsid w:val="00213779"/>
    <w:rsid w:val="002958A6"/>
    <w:rsid w:val="002D0189"/>
    <w:rsid w:val="002E6F3F"/>
    <w:rsid w:val="002F744E"/>
    <w:rsid w:val="0030175A"/>
    <w:rsid w:val="00304521"/>
    <w:rsid w:val="00304777"/>
    <w:rsid w:val="00306A3F"/>
    <w:rsid w:val="003A5B7B"/>
    <w:rsid w:val="003B4633"/>
    <w:rsid w:val="003B5884"/>
    <w:rsid w:val="003F0B87"/>
    <w:rsid w:val="003F2E4E"/>
    <w:rsid w:val="004068AC"/>
    <w:rsid w:val="004239B9"/>
    <w:rsid w:val="00424220"/>
    <w:rsid w:val="00431529"/>
    <w:rsid w:val="004332AC"/>
    <w:rsid w:val="00467D02"/>
    <w:rsid w:val="00494C07"/>
    <w:rsid w:val="004A2ED5"/>
    <w:rsid w:val="004A5ADC"/>
    <w:rsid w:val="004B424F"/>
    <w:rsid w:val="004C5AA4"/>
    <w:rsid w:val="004F0DB3"/>
    <w:rsid w:val="00513829"/>
    <w:rsid w:val="00523C6D"/>
    <w:rsid w:val="00547878"/>
    <w:rsid w:val="0056179F"/>
    <w:rsid w:val="005934AA"/>
    <w:rsid w:val="00593FD8"/>
    <w:rsid w:val="005B7D46"/>
    <w:rsid w:val="005C459A"/>
    <w:rsid w:val="005E1E4A"/>
    <w:rsid w:val="00623DF0"/>
    <w:rsid w:val="0065183D"/>
    <w:rsid w:val="00654EA2"/>
    <w:rsid w:val="00667FA2"/>
    <w:rsid w:val="0067254F"/>
    <w:rsid w:val="006B1499"/>
    <w:rsid w:val="006F5014"/>
    <w:rsid w:val="007007F9"/>
    <w:rsid w:val="00716374"/>
    <w:rsid w:val="00764CDD"/>
    <w:rsid w:val="007900EE"/>
    <w:rsid w:val="00795080"/>
    <w:rsid w:val="007B1207"/>
    <w:rsid w:val="007B49A2"/>
    <w:rsid w:val="007B7775"/>
    <w:rsid w:val="007C24F2"/>
    <w:rsid w:val="007C331B"/>
    <w:rsid w:val="00821D69"/>
    <w:rsid w:val="008670FB"/>
    <w:rsid w:val="008767EC"/>
    <w:rsid w:val="008B3189"/>
    <w:rsid w:val="008B523E"/>
    <w:rsid w:val="008C031F"/>
    <w:rsid w:val="008C4AE2"/>
    <w:rsid w:val="008D4BA8"/>
    <w:rsid w:val="008F3639"/>
    <w:rsid w:val="008F5288"/>
    <w:rsid w:val="00907778"/>
    <w:rsid w:val="009124D1"/>
    <w:rsid w:val="009158B6"/>
    <w:rsid w:val="00944FD7"/>
    <w:rsid w:val="00945C1D"/>
    <w:rsid w:val="0095099E"/>
    <w:rsid w:val="0095619A"/>
    <w:rsid w:val="009561BF"/>
    <w:rsid w:val="009A1D65"/>
    <w:rsid w:val="009A25C3"/>
    <w:rsid w:val="009B3764"/>
    <w:rsid w:val="009D2A03"/>
    <w:rsid w:val="00A025E0"/>
    <w:rsid w:val="00A27CBA"/>
    <w:rsid w:val="00A3059E"/>
    <w:rsid w:val="00A336EC"/>
    <w:rsid w:val="00A40BE9"/>
    <w:rsid w:val="00A562AC"/>
    <w:rsid w:val="00A60EFF"/>
    <w:rsid w:val="00A63272"/>
    <w:rsid w:val="00A818D4"/>
    <w:rsid w:val="00A87BCE"/>
    <w:rsid w:val="00A93D2E"/>
    <w:rsid w:val="00AF257B"/>
    <w:rsid w:val="00AF4694"/>
    <w:rsid w:val="00B22D94"/>
    <w:rsid w:val="00B33E94"/>
    <w:rsid w:val="00B523AA"/>
    <w:rsid w:val="00B53121"/>
    <w:rsid w:val="00B5776D"/>
    <w:rsid w:val="00B665A1"/>
    <w:rsid w:val="00BA3708"/>
    <w:rsid w:val="00BC5B71"/>
    <w:rsid w:val="00C169CD"/>
    <w:rsid w:val="00C306EE"/>
    <w:rsid w:val="00C54152"/>
    <w:rsid w:val="00C66CBB"/>
    <w:rsid w:val="00C91F95"/>
    <w:rsid w:val="00CA0CDD"/>
    <w:rsid w:val="00CB6304"/>
    <w:rsid w:val="00CD6657"/>
    <w:rsid w:val="00CE3867"/>
    <w:rsid w:val="00D10F87"/>
    <w:rsid w:val="00D2787F"/>
    <w:rsid w:val="00D41E1D"/>
    <w:rsid w:val="00D6160E"/>
    <w:rsid w:val="00D8119D"/>
    <w:rsid w:val="00D81470"/>
    <w:rsid w:val="00DD6ACD"/>
    <w:rsid w:val="00DE369E"/>
    <w:rsid w:val="00DF5EE2"/>
    <w:rsid w:val="00E06414"/>
    <w:rsid w:val="00E367BB"/>
    <w:rsid w:val="00E555B8"/>
    <w:rsid w:val="00E60A68"/>
    <w:rsid w:val="00E61985"/>
    <w:rsid w:val="00EB289A"/>
    <w:rsid w:val="00EB6CEE"/>
    <w:rsid w:val="00EB793A"/>
    <w:rsid w:val="00EC7371"/>
    <w:rsid w:val="00EC7E00"/>
    <w:rsid w:val="00ED5C02"/>
    <w:rsid w:val="00EE355D"/>
    <w:rsid w:val="00F54610"/>
    <w:rsid w:val="00F55EB1"/>
    <w:rsid w:val="00F61133"/>
    <w:rsid w:val="00F64DB9"/>
    <w:rsid w:val="00FB4DE1"/>
    <w:rsid w:val="00FD2C05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uiPriority w:val="99"/>
    <w:rsid w:val="000E746D"/>
    <w:rPr>
      <w:rFonts w:ascii="Arial" w:hAnsi="Arial" w:cs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151</TotalTime>
  <Pages>3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Dylan Torres</cp:lastModifiedBy>
  <cp:revision>30</cp:revision>
  <cp:lastPrinted>2004-06-30T14:22:00Z</cp:lastPrinted>
  <dcterms:created xsi:type="dcterms:W3CDTF">2013-08-07T21:56:00Z</dcterms:created>
  <dcterms:modified xsi:type="dcterms:W3CDTF">2013-10-03T00:55:00Z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