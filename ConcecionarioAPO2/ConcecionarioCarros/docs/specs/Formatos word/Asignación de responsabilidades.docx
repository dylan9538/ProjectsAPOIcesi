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94" w:rsidRPr="00CB6304" w:rsidRDefault="006A2B0E" w:rsidP="00B33E94">
      <w:pPr>
        <w:pStyle w:val="EstiloTituloPrinciplaIzquierdaSuperiorSencilloAutomtic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831215" cy="623570"/>
            <wp:effectExtent l="19050" t="0" r="6985" b="0"/>
            <wp:wrapSquare wrapText="bothSides"/>
            <wp:docPr id="4" name="Imagen 4" descr="iconoCUP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CUPI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4">
        <w:rPr>
          <w:sz w:val="32"/>
          <w:szCs w:val="32"/>
        </w:rPr>
        <w:t xml:space="preserve"> </w:t>
      </w:r>
      <w:r w:rsidR="00502F7B">
        <w:rPr>
          <w:sz w:val="40"/>
          <w:szCs w:val="40"/>
        </w:rPr>
        <w:t>Asignación de responsabilidades</w:t>
      </w:r>
    </w:p>
    <w:p w:rsidR="007C331B" w:rsidRDefault="007C331B" w:rsidP="00D10F87">
      <w:pPr>
        <w:pStyle w:val="TituloPrincipla"/>
        <w:jc w:val="left"/>
        <w:rPr>
          <w:sz w:val="32"/>
          <w:szCs w:val="32"/>
        </w:rPr>
      </w:pPr>
    </w:p>
    <w:p w:rsidR="00465D65" w:rsidRDefault="00465D65" w:rsidP="00D10F87">
      <w:pPr>
        <w:pStyle w:val="TituloPrincipla"/>
        <w:jc w:val="left"/>
        <w:rPr>
          <w:sz w:val="32"/>
          <w:szCs w:val="32"/>
        </w:rPr>
      </w:pPr>
    </w:p>
    <w:p w:rsidR="00C306EE" w:rsidRDefault="00502F7B" w:rsidP="0012641F">
      <w:pPr>
        <w:pStyle w:val="Ttulo1"/>
      </w:pPr>
      <w:r>
        <w:t>Asignación de responsabilidades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DF5EE2" w:rsidRDefault="00A025E0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 w:rsidR="00502F7B"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8003" w:type="dxa"/>
          </w:tcPr>
          <w:p w:rsidR="00A562AC" w:rsidRPr="000E746D" w:rsidRDefault="00502F7B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502F7B" w:rsidRPr="00DF5EE2" w:rsidTr="00C44C22">
        <w:trPr>
          <w:jc w:val="center"/>
        </w:trPr>
        <w:tc>
          <w:tcPr>
            <w:tcW w:w="2298" w:type="dxa"/>
            <w:vMerge w:val="restart"/>
            <w:shd w:val="clear" w:color="auto" w:fill="F3F3F3"/>
            <w:vAlign w:val="center"/>
          </w:tcPr>
          <w:p w:rsidR="001A05DF" w:rsidRDefault="001A05DF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</w:p>
          <w:p w:rsidR="00502F7B" w:rsidRDefault="009D735D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Concesionario</w:t>
            </w:r>
          </w:p>
          <w:p w:rsidR="006A2B0E" w:rsidRPr="00D74789" w:rsidRDefault="006A2B0E" w:rsidP="006A2B0E">
            <w:pPr>
              <w:pStyle w:val="TituloPrincipla"/>
              <w:spacing w:after="100"/>
              <w:rPr>
                <w:b w:val="0"/>
                <w:sz w:val="22"/>
                <w:szCs w:val="22"/>
              </w:rPr>
            </w:pP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02F7B" w:rsidRPr="00DF5EE2" w:rsidRDefault="009D735D" w:rsidP="001A05D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Promover el carro a la siguiente sucursal</w:t>
            </w:r>
          </w:p>
        </w:tc>
      </w:tr>
      <w:tr w:rsidR="00502F7B" w:rsidRPr="00DF5EE2" w:rsidTr="00C44C22">
        <w:trPr>
          <w:jc w:val="center"/>
        </w:trPr>
        <w:tc>
          <w:tcPr>
            <w:tcW w:w="2298" w:type="dxa"/>
            <w:vMerge/>
            <w:shd w:val="clear" w:color="auto" w:fill="F3F3F3"/>
            <w:vAlign w:val="center"/>
          </w:tcPr>
          <w:p w:rsidR="00502F7B" w:rsidRPr="00DF5EE2" w:rsidRDefault="00502F7B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02F7B" w:rsidRPr="00DF5EE2" w:rsidRDefault="009D735D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Realizar los pedidos de carro lujo</w:t>
            </w:r>
          </w:p>
        </w:tc>
      </w:tr>
      <w:tr w:rsidR="00502F7B" w:rsidRPr="00DF5EE2" w:rsidTr="00C44C22">
        <w:trPr>
          <w:jc w:val="center"/>
        </w:trPr>
        <w:tc>
          <w:tcPr>
            <w:tcW w:w="2298" w:type="dxa"/>
            <w:vMerge/>
            <w:shd w:val="clear" w:color="auto" w:fill="F3F3F3"/>
            <w:vAlign w:val="center"/>
          </w:tcPr>
          <w:p w:rsidR="00502F7B" w:rsidRPr="00DF5EE2" w:rsidRDefault="00502F7B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02F7B" w:rsidRPr="00DF5EE2" w:rsidRDefault="009D735D" w:rsidP="006A2B0E">
            <w:pPr>
              <w:pStyle w:val="TituloPrincipla"/>
              <w:tabs>
                <w:tab w:val="left" w:pos="129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Realizar los pedidos de carro tradicional</w:t>
            </w:r>
          </w:p>
        </w:tc>
      </w:tr>
      <w:tr w:rsidR="00502F7B" w:rsidRPr="00DF5EE2" w:rsidTr="00A76E5C">
        <w:trPr>
          <w:jc w:val="center"/>
        </w:trPr>
        <w:tc>
          <w:tcPr>
            <w:tcW w:w="2298" w:type="dxa"/>
            <w:vMerge/>
            <w:shd w:val="clear" w:color="auto" w:fill="F3F3F3"/>
            <w:vAlign w:val="center"/>
          </w:tcPr>
          <w:p w:rsidR="00502F7B" w:rsidRPr="00DF5EE2" w:rsidRDefault="00502F7B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</w:p>
        </w:tc>
        <w:tc>
          <w:tcPr>
            <w:tcW w:w="8003" w:type="dxa"/>
          </w:tcPr>
          <w:p w:rsidR="001A05DF" w:rsidRPr="00DF5EE2" w:rsidRDefault="00A76E5C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cliente</w:t>
            </w:r>
          </w:p>
        </w:tc>
      </w:tr>
      <w:tr w:rsidR="00A76E5C" w:rsidRPr="00DF5EE2" w:rsidTr="009D735D">
        <w:trPr>
          <w:jc w:val="center"/>
        </w:trPr>
        <w:tc>
          <w:tcPr>
            <w:tcW w:w="2298" w:type="dxa"/>
            <w:shd w:val="clear" w:color="auto" w:fill="F3F3F3"/>
            <w:vAlign w:val="center"/>
          </w:tcPr>
          <w:p w:rsidR="00A76E5C" w:rsidRPr="00DF5EE2" w:rsidRDefault="00A76E5C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</w:p>
        </w:tc>
        <w:tc>
          <w:tcPr>
            <w:tcW w:w="8003" w:type="dxa"/>
          </w:tcPr>
          <w:p w:rsidR="00A76E5C" w:rsidRDefault="00A76E5C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empleado</w:t>
            </w:r>
          </w:p>
        </w:tc>
      </w:tr>
      <w:tr w:rsidR="009D735D" w:rsidRPr="00DF5EE2" w:rsidTr="00C44C22">
        <w:trPr>
          <w:jc w:val="center"/>
        </w:trPr>
        <w:tc>
          <w:tcPr>
            <w:tcW w:w="2298" w:type="dxa"/>
            <w:shd w:val="clear" w:color="auto" w:fill="F3F3F3"/>
            <w:vAlign w:val="center"/>
          </w:tcPr>
          <w:p w:rsidR="009D735D" w:rsidRPr="00DF5EE2" w:rsidRDefault="009D735D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D735D" w:rsidRDefault="009D735D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Mostrar resultados y lista de carros listos para la venta</w:t>
            </w:r>
          </w:p>
        </w:tc>
      </w:tr>
    </w:tbl>
    <w:p w:rsidR="00C306EE" w:rsidRDefault="00C306EE" w:rsidP="00D10F87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02F7B" w:rsidRPr="00CB6304" w:rsidTr="00C44C2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02F7B" w:rsidRPr="00DF5EE2" w:rsidRDefault="00502F7B" w:rsidP="00C44C2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8003" w:type="dxa"/>
          </w:tcPr>
          <w:p w:rsidR="00502F7B" w:rsidRPr="000E746D" w:rsidRDefault="00502F7B" w:rsidP="00C44C2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502F7B" w:rsidRPr="00DF5EE2" w:rsidTr="00C44C22">
        <w:trPr>
          <w:jc w:val="center"/>
        </w:trPr>
        <w:tc>
          <w:tcPr>
            <w:tcW w:w="2298" w:type="dxa"/>
            <w:shd w:val="clear" w:color="auto" w:fill="F3F3F3"/>
            <w:vAlign w:val="center"/>
          </w:tcPr>
          <w:p w:rsidR="00502F7B" w:rsidRPr="00DF5EE2" w:rsidRDefault="002F6A24" w:rsidP="00C44C2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Empleados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02F7B" w:rsidRPr="00DF5EE2" w:rsidRDefault="00044ECE" w:rsidP="00C44C2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</w:tbl>
    <w:p w:rsidR="006F5014" w:rsidRDefault="006F5014" w:rsidP="00D10F87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02F7B" w:rsidRPr="00CB6304" w:rsidTr="00C44C2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02F7B" w:rsidRPr="00DF5EE2" w:rsidRDefault="00502F7B" w:rsidP="00C44C2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8003" w:type="dxa"/>
          </w:tcPr>
          <w:p w:rsidR="00502F7B" w:rsidRPr="000E746D" w:rsidRDefault="00502F7B" w:rsidP="00C44C2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502F7B" w:rsidRPr="00DF5EE2" w:rsidTr="00C44C22">
        <w:trPr>
          <w:jc w:val="center"/>
        </w:trPr>
        <w:tc>
          <w:tcPr>
            <w:tcW w:w="2298" w:type="dxa"/>
            <w:shd w:val="clear" w:color="auto" w:fill="F3F3F3"/>
            <w:vAlign w:val="center"/>
          </w:tcPr>
          <w:p w:rsidR="00502F7B" w:rsidRPr="00DF5EE2" w:rsidRDefault="002F6A24" w:rsidP="00C44C2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Clientes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02F7B" w:rsidRPr="00DF5EE2" w:rsidRDefault="00044ECE" w:rsidP="00C44C2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Relación con los carros de lujo </w:t>
            </w:r>
            <w:r w:rsidR="00BC53F9">
              <w:rPr>
                <w:b w:val="0"/>
                <w:sz w:val="18"/>
                <w:szCs w:val="18"/>
              </w:rPr>
              <w:t>y el cliente</w:t>
            </w:r>
          </w:p>
        </w:tc>
      </w:tr>
    </w:tbl>
    <w:p w:rsidR="00502F7B" w:rsidRDefault="00502F7B" w:rsidP="00D10F87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2B0E" w:rsidRPr="00CB6304" w:rsidTr="009627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2B0E" w:rsidRPr="00DF5EE2" w:rsidRDefault="006A2B0E" w:rsidP="009627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8003" w:type="dxa"/>
          </w:tcPr>
          <w:p w:rsidR="006A2B0E" w:rsidRPr="000E746D" w:rsidRDefault="006A2B0E" w:rsidP="009627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6A2B0E" w:rsidRPr="00DF5EE2" w:rsidTr="00962755">
        <w:trPr>
          <w:jc w:val="center"/>
        </w:trPr>
        <w:tc>
          <w:tcPr>
            <w:tcW w:w="2298" w:type="dxa"/>
            <w:shd w:val="clear" w:color="auto" w:fill="F3F3F3"/>
            <w:vAlign w:val="center"/>
          </w:tcPr>
          <w:p w:rsidR="006A2B0E" w:rsidRPr="00DF5EE2" w:rsidRDefault="002F6A24" w:rsidP="009627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A2B0E" w:rsidRPr="00DF5EE2" w:rsidRDefault="00A56FED" w:rsidP="00A56FE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Clase abstracta</w:t>
            </w:r>
          </w:p>
        </w:tc>
      </w:tr>
    </w:tbl>
    <w:p w:rsidR="006A2B0E" w:rsidRDefault="006A2B0E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2B0E" w:rsidRPr="00CB6304" w:rsidTr="009627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2B0E" w:rsidRPr="00DF5EE2" w:rsidRDefault="006A2B0E" w:rsidP="009627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8003" w:type="dxa"/>
          </w:tcPr>
          <w:p w:rsidR="006A2B0E" w:rsidRPr="000E746D" w:rsidRDefault="006A2B0E" w:rsidP="009627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6A2B0E" w:rsidRPr="00DF5EE2" w:rsidTr="00962755">
        <w:trPr>
          <w:jc w:val="center"/>
        </w:trPr>
        <w:tc>
          <w:tcPr>
            <w:tcW w:w="2298" w:type="dxa"/>
            <w:shd w:val="clear" w:color="auto" w:fill="F3F3F3"/>
            <w:vAlign w:val="center"/>
          </w:tcPr>
          <w:p w:rsidR="006A2B0E" w:rsidRPr="00DF5EE2" w:rsidRDefault="002F6A24" w:rsidP="009627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CarroLujo</w:t>
            </w:r>
            <w:proofErr w:type="spellEnd"/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A2B0E" w:rsidRPr="00DF5EE2" w:rsidRDefault="00A61933" w:rsidP="009627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  <w:bookmarkStart w:id="0" w:name="_GoBack"/>
            <w:bookmarkEnd w:id="0"/>
          </w:p>
        </w:tc>
      </w:tr>
    </w:tbl>
    <w:p w:rsidR="006A2B0E" w:rsidRDefault="006A2B0E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2B0E" w:rsidRPr="00CB6304" w:rsidTr="009627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2B0E" w:rsidRPr="00DF5EE2" w:rsidRDefault="006A2B0E" w:rsidP="009627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8003" w:type="dxa"/>
          </w:tcPr>
          <w:p w:rsidR="006A2B0E" w:rsidRPr="000E746D" w:rsidRDefault="006A2B0E" w:rsidP="009627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6A2B0E" w:rsidRPr="00DF5EE2" w:rsidTr="00962755">
        <w:trPr>
          <w:jc w:val="center"/>
        </w:trPr>
        <w:tc>
          <w:tcPr>
            <w:tcW w:w="2298" w:type="dxa"/>
            <w:shd w:val="clear" w:color="auto" w:fill="F3F3F3"/>
            <w:vAlign w:val="center"/>
          </w:tcPr>
          <w:p w:rsidR="006A2B0E" w:rsidRPr="00DF5EE2" w:rsidRDefault="002F6A24" w:rsidP="009627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CarroTradicional</w:t>
            </w:r>
            <w:proofErr w:type="spellEnd"/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A2B0E" w:rsidRPr="00DF5EE2" w:rsidRDefault="006A2B0E" w:rsidP="00A76E5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A61933">
              <w:rPr>
                <w:b w:val="0"/>
                <w:sz w:val="18"/>
                <w:szCs w:val="18"/>
              </w:rPr>
              <w:t>ninguna</w:t>
            </w:r>
          </w:p>
        </w:tc>
      </w:tr>
    </w:tbl>
    <w:p w:rsidR="006A2B0E" w:rsidRDefault="006A2B0E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7869"/>
      </w:tblGrid>
      <w:tr w:rsidR="006A2B0E" w:rsidRPr="00CB6304" w:rsidTr="002F6A24">
        <w:trPr>
          <w:jc w:val="center"/>
        </w:trPr>
        <w:tc>
          <w:tcPr>
            <w:tcW w:w="243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2B0E" w:rsidRPr="00DF5EE2" w:rsidRDefault="006A2B0E" w:rsidP="009627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7869" w:type="dxa"/>
          </w:tcPr>
          <w:p w:rsidR="006A2B0E" w:rsidRPr="000E746D" w:rsidRDefault="006A2B0E" w:rsidP="009627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6A2B0E" w:rsidRPr="00DF5EE2" w:rsidTr="002F6A24">
        <w:trPr>
          <w:jc w:val="center"/>
        </w:trPr>
        <w:tc>
          <w:tcPr>
            <w:tcW w:w="2432" w:type="dxa"/>
            <w:shd w:val="clear" w:color="auto" w:fill="F3F3F3"/>
            <w:vAlign w:val="center"/>
          </w:tcPr>
          <w:p w:rsidR="006A2B0E" w:rsidRPr="00DF5EE2" w:rsidRDefault="006860D2" w:rsidP="009627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</w:t>
            </w:r>
          </w:p>
        </w:tc>
        <w:tc>
          <w:tcPr>
            <w:tcW w:w="7869" w:type="dxa"/>
            <w:tcBorders>
              <w:bottom w:val="single" w:sz="4" w:space="0" w:color="auto"/>
            </w:tcBorders>
          </w:tcPr>
          <w:p w:rsidR="006A2B0E" w:rsidRPr="00DF5EE2" w:rsidRDefault="00A56FED" w:rsidP="009627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Clase abstracta</w:t>
            </w:r>
          </w:p>
        </w:tc>
      </w:tr>
    </w:tbl>
    <w:p w:rsidR="002F6A24" w:rsidRDefault="002F6A24" w:rsidP="000E746D">
      <w:pPr>
        <w:pStyle w:val="TituloPrincipla"/>
        <w:jc w:val="left"/>
        <w:rPr>
          <w:sz w:val="32"/>
          <w:szCs w:val="32"/>
        </w:rPr>
      </w:pPr>
    </w:p>
    <w:p w:rsidR="002F6A24" w:rsidRDefault="002F6A24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7869"/>
      </w:tblGrid>
      <w:tr w:rsidR="006860D2" w:rsidRPr="00CB6304" w:rsidTr="00335580">
        <w:trPr>
          <w:jc w:val="center"/>
        </w:trPr>
        <w:tc>
          <w:tcPr>
            <w:tcW w:w="243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860D2" w:rsidRPr="00DF5EE2" w:rsidRDefault="006860D2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7869" w:type="dxa"/>
          </w:tcPr>
          <w:p w:rsidR="006860D2" w:rsidRPr="000E746D" w:rsidRDefault="006860D2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6860D2" w:rsidRPr="00DF5EE2" w:rsidTr="00335580">
        <w:trPr>
          <w:jc w:val="center"/>
        </w:trPr>
        <w:tc>
          <w:tcPr>
            <w:tcW w:w="2432" w:type="dxa"/>
            <w:shd w:val="clear" w:color="auto" w:fill="F3F3F3"/>
            <w:vAlign w:val="center"/>
          </w:tcPr>
          <w:p w:rsidR="006860D2" w:rsidRPr="00DF5EE2" w:rsidRDefault="006860D2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ICarro</w:t>
            </w:r>
            <w:proofErr w:type="spellEnd"/>
          </w:p>
        </w:tc>
        <w:tc>
          <w:tcPr>
            <w:tcW w:w="7869" w:type="dxa"/>
            <w:tcBorders>
              <w:bottom w:val="single" w:sz="4" w:space="0" w:color="auto"/>
            </w:tcBorders>
          </w:tcPr>
          <w:p w:rsidR="006860D2" w:rsidRPr="00DF5EE2" w:rsidRDefault="00A61933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Maneja los </w:t>
            </w:r>
            <w:proofErr w:type="spellStart"/>
            <w:r>
              <w:rPr>
                <w:b w:val="0"/>
                <w:sz w:val="18"/>
                <w:szCs w:val="18"/>
              </w:rPr>
              <w:t>get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 set de los atributos de los carros</w:t>
            </w:r>
          </w:p>
        </w:tc>
      </w:tr>
    </w:tbl>
    <w:p w:rsidR="006860D2" w:rsidRDefault="006860D2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7869"/>
      </w:tblGrid>
      <w:tr w:rsidR="006860D2" w:rsidRPr="00CB6304" w:rsidTr="00335580">
        <w:trPr>
          <w:jc w:val="center"/>
        </w:trPr>
        <w:tc>
          <w:tcPr>
            <w:tcW w:w="243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860D2" w:rsidRPr="00DF5EE2" w:rsidRDefault="006860D2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7869" w:type="dxa"/>
          </w:tcPr>
          <w:p w:rsidR="006860D2" w:rsidRPr="000E746D" w:rsidRDefault="006860D2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6860D2" w:rsidRPr="00DF5EE2" w:rsidTr="00335580">
        <w:trPr>
          <w:jc w:val="center"/>
        </w:trPr>
        <w:tc>
          <w:tcPr>
            <w:tcW w:w="2432" w:type="dxa"/>
            <w:shd w:val="clear" w:color="auto" w:fill="F3F3F3"/>
            <w:vAlign w:val="center"/>
          </w:tcPr>
          <w:p w:rsidR="006860D2" w:rsidRPr="00DF5EE2" w:rsidRDefault="006860D2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Sucursal</w:t>
            </w:r>
          </w:p>
        </w:tc>
        <w:tc>
          <w:tcPr>
            <w:tcW w:w="7869" w:type="dxa"/>
            <w:tcBorders>
              <w:bottom w:val="single" w:sz="4" w:space="0" w:color="auto"/>
            </w:tcBorders>
          </w:tcPr>
          <w:p w:rsidR="006860D2" w:rsidRPr="00DF5EE2" w:rsidRDefault="00A56FED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los pedidos</w:t>
            </w:r>
          </w:p>
        </w:tc>
      </w:tr>
    </w:tbl>
    <w:p w:rsidR="006860D2" w:rsidRDefault="006860D2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7869"/>
      </w:tblGrid>
      <w:tr w:rsidR="00D17ACF" w:rsidRPr="00CB6304" w:rsidTr="00335580">
        <w:trPr>
          <w:jc w:val="center"/>
        </w:trPr>
        <w:tc>
          <w:tcPr>
            <w:tcW w:w="243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17ACF" w:rsidRPr="00DF5EE2" w:rsidRDefault="00D17ACF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de la clase</w:t>
            </w:r>
          </w:p>
        </w:tc>
        <w:tc>
          <w:tcPr>
            <w:tcW w:w="7869" w:type="dxa"/>
          </w:tcPr>
          <w:p w:rsidR="00D17ACF" w:rsidRPr="000E746D" w:rsidRDefault="00D17ACF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02F7B">
              <w:rPr>
                <w:sz w:val="22"/>
                <w:szCs w:val="22"/>
              </w:rPr>
              <w:t>Responsabilidades</w:t>
            </w:r>
          </w:p>
        </w:tc>
      </w:tr>
      <w:tr w:rsidR="00D17ACF" w:rsidRPr="00DF5EE2" w:rsidTr="00335580">
        <w:trPr>
          <w:jc w:val="center"/>
        </w:trPr>
        <w:tc>
          <w:tcPr>
            <w:tcW w:w="2432" w:type="dxa"/>
            <w:shd w:val="clear" w:color="auto" w:fill="F3F3F3"/>
            <w:vAlign w:val="center"/>
          </w:tcPr>
          <w:p w:rsidR="00D17ACF" w:rsidRPr="00DF5EE2" w:rsidRDefault="00D17ACF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Accesorios</w:t>
            </w:r>
          </w:p>
        </w:tc>
        <w:tc>
          <w:tcPr>
            <w:tcW w:w="7869" w:type="dxa"/>
            <w:tcBorders>
              <w:bottom w:val="single" w:sz="4" w:space="0" w:color="auto"/>
            </w:tcBorders>
          </w:tcPr>
          <w:p w:rsidR="00D17ACF" w:rsidRPr="00DF5EE2" w:rsidRDefault="00D17ACF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Maneja los atributos de los accesorios</w:t>
            </w:r>
          </w:p>
        </w:tc>
      </w:tr>
    </w:tbl>
    <w:p w:rsidR="00D17ACF" w:rsidRDefault="00D17ACF" w:rsidP="000E746D">
      <w:pPr>
        <w:pStyle w:val="TituloPrincipla"/>
        <w:jc w:val="left"/>
        <w:rPr>
          <w:sz w:val="32"/>
          <w:szCs w:val="32"/>
        </w:rPr>
      </w:pPr>
    </w:p>
    <w:p w:rsidR="006860D2" w:rsidRDefault="006860D2" w:rsidP="000E746D">
      <w:pPr>
        <w:pStyle w:val="TituloPrincipla"/>
        <w:jc w:val="left"/>
        <w:rPr>
          <w:sz w:val="32"/>
          <w:szCs w:val="32"/>
        </w:rPr>
      </w:pPr>
    </w:p>
    <w:p w:rsidR="006860D2" w:rsidRPr="00B523AA" w:rsidRDefault="006860D2" w:rsidP="000E746D">
      <w:pPr>
        <w:pStyle w:val="TituloPrincipla"/>
        <w:jc w:val="left"/>
        <w:rPr>
          <w:sz w:val="32"/>
          <w:szCs w:val="32"/>
        </w:rPr>
      </w:pPr>
    </w:p>
    <w:sectPr w:rsidR="006860D2" w:rsidRPr="00B523AA" w:rsidSect="002E6F3F"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DA4" w:rsidRDefault="00FD1DA4">
      <w:r>
        <w:separator/>
      </w:r>
    </w:p>
  </w:endnote>
  <w:endnote w:type="continuationSeparator" w:id="0">
    <w:p w:rsidR="00FD1DA4" w:rsidRDefault="00FD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46D" w:rsidRPr="000E746D" w:rsidRDefault="000E746D">
    <w:pPr>
      <w:pStyle w:val="Piedepgina"/>
      <w:jc w:val="right"/>
    </w:pPr>
    <w:r w:rsidRPr="000E746D">
      <w:t xml:space="preserve">Página </w:t>
    </w:r>
    <w:r w:rsidRPr="000E746D">
      <w:rPr>
        <w:bCs/>
        <w:sz w:val="24"/>
        <w:szCs w:val="24"/>
      </w:rPr>
      <w:fldChar w:fldCharType="begin"/>
    </w:r>
    <w:r w:rsidRPr="000E746D">
      <w:rPr>
        <w:bCs/>
      </w:rPr>
      <w:instrText>PAGE</w:instrText>
    </w:r>
    <w:r w:rsidRPr="000E746D">
      <w:rPr>
        <w:bCs/>
        <w:sz w:val="24"/>
        <w:szCs w:val="24"/>
      </w:rPr>
      <w:fldChar w:fldCharType="separate"/>
    </w:r>
    <w:r w:rsidR="00A56FED">
      <w:rPr>
        <w:bCs/>
        <w:noProof/>
      </w:rPr>
      <w:t>1</w:t>
    </w:r>
    <w:r w:rsidRPr="000E746D">
      <w:rPr>
        <w:bCs/>
        <w:sz w:val="24"/>
        <w:szCs w:val="24"/>
      </w:rPr>
      <w:fldChar w:fldCharType="end"/>
    </w:r>
    <w:r w:rsidRPr="000E746D">
      <w:t xml:space="preserve"> de </w:t>
    </w:r>
    <w:r w:rsidRPr="000E746D">
      <w:rPr>
        <w:bCs/>
        <w:sz w:val="24"/>
        <w:szCs w:val="24"/>
      </w:rPr>
      <w:fldChar w:fldCharType="begin"/>
    </w:r>
    <w:r w:rsidRPr="000E746D">
      <w:rPr>
        <w:bCs/>
      </w:rPr>
      <w:instrText>NUMPAGES</w:instrText>
    </w:r>
    <w:r w:rsidRPr="000E746D">
      <w:rPr>
        <w:bCs/>
        <w:sz w:val="24"/>
        <w:szCs w:val="24"/>
      </w:rPr>
      <w:fldChar w:fldCharType="separate"/>
    </w:r>
    <w:r w:rsidR="00A56FED">
      <w:rPr>
        <w:bCs/>
        <w:noProof/>
      </w:rPr>
      <w:t>2</w:t>
    </w:r>
    <w:r w:rsidRPr="000E746D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DA4" w:rsidRDefault="00FD1DA4">
      <w:r>
        <w:separator/>
      </w:r>
    </w:p>
  </w:footnote>
  <w:footnote w:type="continuationSeparator" w:id="0">
    <w:p w:rsidR="00FD1DA4" w:rsidRDefault="00FD1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5EB1"/>
    <w:rsid w:val="000026D7"/>
    <w:rsid w:val="0001216F"/>
    <w:rsid w:val="0002745F"/>
    <w:rsid w:val="00044ECE"/>
    <w:rsid w:val="00060683"/>
    <w:rsid w:val="00086BBF"/>
    <w:rsid w:val="00093055"/>
    <w:rsid w:val="000A102D"/>
    <w:rsid w:val="000B0A4F"/>
    <w:rsid w:val="000B5BEB"/>
    <w:rsid w:val="000E0DBC"/>
    <w:rsid w:val="000E5610"/>
    <w:rsid w:val="000E746D"/>
    <w:rsid w:val="0010501A"/>
    <w:rsid w:val="00111198"/>
    <w:rsid w:val="0012641F"/>
    <w:rsid w:val="0013337D"/>
    <w:rsid w:val="0019234F"/>
    <w:rsid w:val="00196E9A"/>
    <w:rsid w:val="001A05DF"/>
    <w:rsid w:val="001A63E5"/>
    <w:rsid w:val="001D3C23"/>
    <w:rsid w:val="001F1862"/>
    <w:rsid w:val="00213779"/>
    <w:rsid w:val="002958A6"/>
    <w:rsid w:val="002C4C31"/>
    <w:rsid w:val="002D0189"/>
    <w:rsid w:val="002E6F3F"/>
    <w:rsid w:val="002F6A24"/>
    <w:rsid w:val="002F744E"/>
    <w:rsid w:val="0030175A"/>
    <w:rsid w:val="00304521"/>
    <w:rsid w:val="00304777"/>
    <w:rsid w:val="00306A3F"/>
    <w:rsid w:val="003A5B7B"/>
    <w:rsid w:val="003B4633"/>
    <w:rsid w:val="003B5884"/>
    <w:rsid w:val="003F0B87"/>
    <w:rsid w:val="003F2E4E"/>
    <w:rsid w:val="004068AC"/>
    <w:rsid w:val="004239B9"/>
    <w:rsid w:val="00424220"/>
    <w:rsid w:val="00431529"/>
    <w:rsid w:val="004332AC"/>
    <w:rsid w:val="00465D65"/>
    <w:rsid w:val="00494C07"/>
    <w:rsid w:val="004A5ADC"/>
    <w:rsid w:val="004C5AA4"/>
    <w:rsid w:val="004F0DB3"/>
    <w:rsid w:val="00502F7B"/>
    <w:rsid w:val="00513829"/>
    <w:rsid w:val="00523C6D"/>
    <w:rsid w:val="00547878"/>
    <w:rsid w:val="0056179F"/>
    <w:rsid w:val="005934AA"/>
    <w:rsid w:val="00593FD8"/>
    <w:rsid w:val="005C459A"/>
    <w:rsid w:val="005E1E4A"/>
    <w:rsid w:val="00623DF0"/>
    <w:rsid w:val="0065183D"/>
    <w:rsid w:val="00654EA2"/>
    <w:rsid w:val="00667FA2"/>
    <w:rsid w:val="006860D2"/>
    <w:rsid w:val="006A2B0E"/>
    <w:rsid w:val="006B1499"/>
    <w:rsid w:val="006D30FE"/>
    <w:rsid w:val="006F5014"/>
    <w:rsid w:val="007007F9"/>
    <w:rsid w:val="00716374"/>
    <w:rsid w:val="00741B96"/>
    <w:rsid w:val="007900EE"/>
    <w:rsid w:val="00795080"/>
    <w:rsid w:val="007B1207"/>
    <w:rsid w:val="007B49A2"/>
    <w:rsid w:val="007C331B"/>
    <w:rsid w:val="00801F55"/>
    <w:rsid w:val="00821D69"/>
    <w:rsid w:val="008670FB"/>
    <w:rsid w:val="008767EC"/>
    <w:rsid w:val="008B3189"/>
    <w:rsid w:val="008C031F"/>
    <w:rsid w:val="008C4AE2"/>
    <w:rsid w:val="008F3639"/>
    <w:rsid w:val="008F5288"/>
    <w:rsid w:val="00907778"/>
    <w:rsid w:val="009124D1"/>
    <w:rsid w:val="009158B6"/>
    <w:rsid w:val="00944FD7"/>
    <w:rsid w:val="0095099E"/>
    <w:rsid w:val="009561BF"/>
    <w:rsid w:val="00976994"/>
    <w:rsid w:val="009A1D65"/>
    <w:rsid w:val="009A25C3"/>
    <w:rsid w:val="009B3764"/>
    <w:rsid w:val="009D735D"/>
    <w:rsid w:val="00A025E0"/>
    <w:rsid w:val="00A27CBA"/>
    <w:rsid w:val="00A3059E"/>
    <w:rsid w:val="00A40BE9"/>
    <w:rsid w:val="00A562AC"/>
    <w:rsid w:val="00A56FED"/>
    <w:rsid w:val="00A61933"/>
    <w:rsid w:val="00A76E5C"/>
    <w:rsid w:val="00A818D4"/>
    <w:rsid w:val="00A87BCE"/>
    <w:rsid w:val="00A93D2E"/>
    <w:rsid w:val="00AF257B"/>
    <w:rsid w:val="00AF4694"/>
    <w:rsid w:val="00B22D94"/>
    <w:rsid w:val="00B33E94"/>
    <w:rsid w:val="00B523AA"/>
    <w:rsid w:val="00B5776D"/>
    <w:rsid w:val="00B665A1"/>
    <w:rsid w:val="00BA3708"/>
    <w:rsid w:val="00BC53F9"/>
    <w:rsid w:val="00C169CD"/>
    <w:rsid w:val="00C306EE"/>
    <w:rsid w:val="00C44C22"/>
    <w:rsid w:val="00C61EFA"/>
    <w:rsid w:val="00C91F95"/>
    <w:rsid w:val="00CA0CDD"/>
    <w:rsid w:val="00CB6304"/>
    <w:rsid w:val="00CD6657"/>
    <w:rsid w:val="00CE3867"/>
    <w:rsid w:val="00D03380"/>
    <w:rsid w:val="00D10F87"/>
    <w:rsid w:val="00D17ACF"/>
    <w:rsid w:val="00D41E1D"/>
    <w:rsid w:val="00D74789"/>
    <w:rsid w:val="00D8119D"/>
    <w:rsid w:val="00D81470"/>
    <w:rsid w:val="00DD6ACD"/>
    <w:rsid w:val="00DE369E"/>
    <w:rsid w:val="00DF5EE2"/>
    <w:rsid w:val="00E367BB"/>
    <w:rsid w:val="00E555B8"/>
    <w:rsid w:val="00EA1C40"/>
    <w:rsid w:val="00EB289A"/>
    <w:rsid w:val="00EB6CEE"/>
    <w:rsid w:val="00EB793A"/>
    <w:rsid w:val="00EC7371"/>
    <w:rsid w:val="00EC7E00"/>
    <w:rsid w:val="00ED5C02"/>
    <w:rsid w:val="00EE355D"/>
    <w:rsid w:val="00F46F5D"/>
    <w:rsid w:val="00F54610"/>
    <w:rsid w:val="00F55EB1"/>
    <w:rsid w:val="00F61133"/>
    <w:rsid w:val="00F64DB9"/>
    <w:rsid w:val="00FD1DA4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uiPriority w:val="99"/>
    <w:rsid w:val="000E746D"/>
    <w:rPr>
      <w:rFonts w:ascii="Arial" w:hAnsi="Arial" w:cs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82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Dylan Torres</cp:lastModifiedBy>
  <cp:revision>23</cp:revision>
  <cp:lastPrinted>2004-06-30T14:22:00Z</cp:lastPrinted>
  <dcterms:created xsi:type="dcterms:W3CDTF">2013-08-07T22:03:00Z</dcterms:created>
  <dcterms:modified xsi:type="dcterms:W3CDTF">2013-10-03T00:42:00Z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